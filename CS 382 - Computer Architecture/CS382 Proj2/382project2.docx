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CD04B" w14:textId="77777777" w:rsidR="00395A6A" w:rsidRDefault="00395A6A" w:rsidP="002200A0">
      <w:pPr>
        <w:pStyle w:val="Title"/>
        <w:ind w:left="720" w:hanging="720"/>
      </w:pPr>
    </w:p>
    <w:p w14:paraId="5678AB45" w14:textId="77777777" w:rsidR="00395A6A" w:rsidRDefault="00395A6A" w:rsidP="00395A6A">
      <w:pPr>
        <w:pStyle w:val="Title"/>
      </w:pPr>
    </w:p>
    <w:p w14:paraId="43A29119" w14:textId="6E4F4D35" w:rsidR="00A10484" w:rsidRDefault="002200A0" w:rsidP="00395A6A">
      <w:pPr>
        <w:pStyle w:val="Title"/>
        <w:ind w:left="720" w:hanging="720"/>
        <w:jc w:val="center"/>
      </w:pPr>
      <w:r>
        <w:t>Intel</w:t>
      </w:r>
      <w:r w:rsidRPr="002200A0">
        <w:rPr>
          <w:rFonts w:ascii="Helvetica" w:eastAsia="Times New Roman" w:hAnsi="Helvetica" w:cs="Times New Roman"/>
          <w:b/>
          <w:bCs/>
          <w:smallCaps/>
          <w:color w:val="FFFFFF"/>
          <w:kern w:val="36"/>
          <w:sz w:val="48"/>
          <w:szCs w:val="48"/>
        </w:rPr>
        <w:t xml:space="preserve"> </w:t>
      </w:r>
      <w:r w:rsidRPr="002200A0">
        <w:t>®</w:t>
      </w:r>
      <w:r>
        <w:t xml:space="preserve"> Core</w:t>
      </w:r>
      <w:r w:rsidRPr="002200A0">
        <w:rPr>
          <w:rFonts w:ascii="Helvetica" w:eastAsia="Times New Roman" w:hAnsi="Helvetica" w:cs="Times New Roman"/>
          <w:b/>
          <w:bCs/>
          <w:smallCaps/>
          <w:color w:val="FFFFFF"/>
          <w:kern w:val="36"/>
          <w:sz w:val="48"/>
          <w:szCs w:val="48"/>
        </w:rPr>
        <w:t xml:space="preserve"> </w:t>
      </w:r>
      <w:r w:rsidRPr="002200A0">
        <w:t>™</w:t>
      </w:r>
      <w:r>
        <w:t xml:space="preserve"> </w:t>
      </w:r>
      <w:proofErr w:type="spellStart"/>
      <w:r>
        <w:t>i</w:t>
      </w:r>
      <w:proofErr w:type="spellEnd"/>
      <w:r>
        <w:t>(negative)5</w:t>
      </w:r>
    </w:p>
    <w:p w14:paraId="7636011C" w14:textId="55FC2F79" w:rsidR="002200A0" w:rsidRPr="002200A0" w:rsidRDefault="002200A0" w:rsidP="00395A6A">
      <w:pPr>
        <w:ind w:firstLine="708"/>
        <w:jc w:val="center"/>
        <w:rPr>
          <w:color w:val="BFBFBF" w:themeColor="background1" w:themeShade="BF"/>
        </w:rPr>
      </w:pPr>
      <w:r>
        <w:rPr>
          <w:color w:val="BFBFBF" w:themeColor="background1" w:themeShade="BF"/>
        </w:rPr>
        <w:t>1st</w:t>
      </w:r>
      <w:r w:rsidRPr="002200A0">
        <w:rPr>
          <w:color w:val="BFBFBF" w:themeColor="background1" w:themeShade="BF"/>
        </w:rPr>
        <w:t xml:space="preserve"> gen</w:t>
      </w:r>
    </w:p>
    <w:p w14:paraId="1B2618ED" w14:textId="39A4F073" w:rsidR="000D4F04" w:rsidRDefault="000D4F04" w:rsidP="00395A6A">
      <w:pPr>
        <w:pStyle w:val="Title"/>
        <w:ind w:left="720" w:hanging="720"/>
        <w:jc w:val="center"/>
        <w:rPr>
          <w:sz w:val="28"/>
          <w:szCs w:val="28"/>
        </w:rPr>
      </w:pPr>
      <w:r>
        <w:rPr>
          <w:sz w:val="28"/>
          <w:szCs w:val="28"/>
        </w:rPr>
        <w:t>By: Amane Chibana and Harry Wang</w:t>
      </w:r>
    </w:p>
    <w:p w14:paraId="1899DA5B" w14:textId="07A94F49" w:rsidR="00312EF4" w:rsidRDefault="00312EF4" w:rsidP="00395A6A">
      <w:pPr>
        <w:pStyle w:val="Title"/>
        <w:ind w:left="720" w:hanging="720"/>
        <w:jc w:val="center"/>
        <w:rPr>
          <w:sz w:val="28"/>
          <w:szCs w:val="28"/>
        </w:rPr>
      </w:pPr>
      <w:r>
        <w:rPr>
          <w:sz w:val="28"/>
          <w:szCs w:val="28"/>
        </w:rPr>
        <w:t>Pledge</w:t>
      </w:r>
      <w:r w:rsidR="00D77D2E">
        <w:rPr>
          <w:sz w:val="28"/>
          <w:szCs w:val="28"/>
        </w:rPr>
        <w:t xml:space="preserve">: </w:t>
      </w:r>
      <w:r>
        <w:rPr>
          <w:sz w:val="28"/>
          <w:szCs w:val="28"/>
        </w:rPr>
        <w:t>I pledge my honor that I have abided by the Stevens Honor System.</w:t>
      </w:r>
    </w:p>
    <w:p w14:paraId="28C16752" w14:textId="77777777" w:rsidR="0038155D" w:rsidRDefault="0038155D" w:rsidP="000D4F04">
      <w:pPr>
        <w:pStyle w:val="Title"/>
        <w:ind w:left="720" w:hanging="720"/>
        <w:rPr>
          <w:sz w:val="28"/>
          <w:szCs w:val="28"/>
        </w:rPr>
      </w:pPr>
    </w:p>
    <w:p w14:paraId="505208AD" w14:textId="5EAFF289" w:rsidR="0038155D" w:rsidRDefault="00AE3A5E" w:rsidP="000D4F04">
      <w:pPr>
        <w:pStyle w:val="Title"/>
        <w:ind w:left="720" w:hanging="720"/>
        <w:rPr>
          <w:sz w:val="28"/>
          <w:szCs w:val="28"/>
        </w:rPr>
      </w:pPr>
      <w:r w:rsidRPr="00AE3A5E">
        <w:rPr>
          <w:sz w:val="28"/>
          <w:szCs w:val="28"/>
        </w:rPr>
        <w:drawing>
          <wp:inline distT="0" distB="0" distL="0" distR="0" wp14:anchorId="1EF86C0E" wp14:editId="2DDFD7E8">
            <wp:extent cx="6669851" cy="3243714"/>
            <wp:effectExtent l="0" t="0" r="0" b="0"/>
            <wp:docPr id="436149402"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49402" name="Picture 1" descr="A diagram of a circuit&#10;&#10;Description automatically generated"/>
                    <pic:cNvPicPr/>
                  </pic:nvPicPr>
                  <pic:blipFill>
                    <a:blip r:embed="rId10"/>
                    <a:stretch>
                      <a:fillRect/>
                    </a:stretch>
                  </pic:blipFill>
                  <pic:spPr>
                    <a:xfrm>
                      <a:off x="0" y="0"/>
                      <a:ext cx="6676907" cy="3247146"/>
                    </a:xfrm>
                    <a:prstGeom prst="rect">
                      <a:avLst/>
                    </a:prstGeom>
                  </pic:spPr>
                </pic:pic>
              </a:graphicData>
            </a:graphic>
          </wp:inline>
        </w:drawing>
      </w:r>
    </w:p>
    <w:p w14:paraId="54588BEF" w14:textId="77777777" w:rsidR="0038155D" w:rsidRDefault="0038155D" w:rsidP="000D4F04">
      <w:pPr>
        <w:pStyle w:val="Title"/>
        <w:ind w:left="720" w:hanging="720"/>
        <w:rPr>
          <w:sz w:val="28"/>
          <w:szCs w:val="28"/>
        </w:rPr>
      </w:pPr>
    </w:p>
    <w:p w14:paraId="0234306F" w14:textId="77777777" w:rsidR="0038155D" w:rsidRDefault="0038155D" w:rsidP="000D4F04">
      <w:pPr>
        <w:pStyle w:val="Title"/>
        <w:ind w:left="720" w:hanging="720"/>
        <w:rPr>
          <w:sz w:val="28"/>
          <w:szCs w:val="28"/>
        </w:rPr>
      </w:pPr>
    </w:p>
    <w:p w14:paraId="61C9DBEC" w14:textId="77777777" w:rsidR="0038155D" w:rsidRDefault="0038155D" w:rsidP="000D4F04">
      <w:pPr>
        <w:pStyle w:val="Title"/>
        <w:ind w:left="720" w:hanging="720"/>
        <w:rPr>
          <w:sz w:val="28"/>
          <w:szCs w:val="28"/>
        </w:rPr>
      </w:pPr>
    </w:p>
    <w:p w14:paraId="5852D7AF" w14:textId="77777777" w:rsidR="0038155D" w:rsidRDefault="0038155D" w:rsidP="000D4F04">
      <w:pPr>
        <w:pStyle w:val="Title"/>
        <w:ind w:left="720" w:hanging="720"/>
        <w:rPr>
          <w:sz w:val="28"/>
          <w:szCs w:val="28"/>
        </w:rPr>
      </w:pPr>
    </w:p>
    <w:p w14:paraId="31143C9A" w14:textId="77777777" w:rsidR="0038155D" w:rsidRDefault="0038155D" w:rsidP="000D4F04">
      <w:pPr>
        <w:pStyle w:val="Title"/>
        <w:ind w:left="720" w:hanging="720"/>
        <w:rPr>
          <w:sz w:val="28"/>
          <w:szCs w:val="28"/>
        </w:rPr>
      </w:pPr>
    </w:p>
    <w:p w14:paraId="07EBB8D6" w14:textId="77777777" w:rsidR="0038155D" w:rsidRDefault="0038155D" w:rsidP="000D4F04">
      <w:pPr>
        <w:pStyle w:val="Title"/>
        <w:ind w:left="720" w:hanging="720"/>
        <w:rPr>
          <w:sz w:val="28"/>
          <w:szCs w:val="28"/>
        </w:rPr>
      </w:pPr>
    </w:p>
    <w:p w14:paraId="25E14643" w14:textId="77777777" w:rsidR="0038155D" w:rsidRDefault="0038155D" w:rsidP="000D4F04">
      <w:pPr>
        <w:pStyle w:val="Title"/>
        <w:ind w:left="720" w:hanging="720"/>
        <w:rPr>
          <w:sz w:val="28"/>
          <w:szCs w:val="28"/>
        </w:rPr>
      </w:pPr>
    </w:p>
    <w:p w14:paraId="1B164215" w14:textId="77777777" w:rsidR="0038155D" w:rsidRDefault="0038155D" w:rsidP="000D4F04">
      <w:pPr>
        <w:pStyle w:val="Title"/>
        <w:ind w:left="720" w:hanging="720"/>
        <w:rPr>
          <w:sz w:val="28"/>
          <w:szCs w:val="28"/>
        </w:rPr>
      </w:pPr>
    </w:p>
    <w:p w14:paraId="3E729F7E" w14:textId="77777777" w:rsidR="0038155D" w:rsidRDefault="0038155D" w:rsidP="000D4F04">
      <w:pPr>
        <w:pStyle w:val="Title"/>
        <w:ind w:left="720" w:hanging="720"/>
        <w:rPr>
          <w:sz w:val="28"/>
          <w:szCs w:val="28"/>
        </w:rPr>
      </w:pPr>
    </w:p>
    <w:p w14:paraId="75560D1E" w14:textId="77777777" w:rsidR="0038155D" w:rsidRDefault="0038155D" w:rsidP="000D4F04">
      <w:pPr>
        <w:pStyle w:val="Title"/>
        <w:ind w:left="720" w:hanging="720"/>
        <w:rPr>
          <w:sz w:val="28"/>
          <w:szCs w:val="28"/>
        </w:rPr>
      </w:pPr>
    </w:p>
    <w:p w14:paraId="60DCF851" w14:textId="77777777" w:rsidR="0038155D" w:rsidRDefault="0038155D" w:rsidP="000D4F04">
      <w:pPr>
        <w:pStyle w:val="Title"/>
        <w:ind w:left="720" w:hanging="720"/>
        <w:rPr>
          <w:sz w:val="28"/>
          <w:szCs w:val="28"/>
        </w:rPr>
      </w:pPr>
    </w:p>
    <w:p w14:paraId="5619EBDE" w14:textId="77777777" w:rsidR="0038155D" w:rsidRPr="000D4F04" w:rsidRDefault="0038155D" w:rsidP="0038155D">
      <w:pPr>
        <w:pStyle w:val="Title"/>
        <w:rPr>
          <w:sz w:val="28"/>
          <w:szCs w:val="28"/>
        </w:rPr>
      </w:pPr>
    </w:p>
    <w:p w14:paraId="4EA54BC4" w14:textId="3F856194" w:rsidR="00855982" w:rsidRPr="00855982" w:rsidRDefault="000D4F04" w:rsidP="00855982">
      <w:pPr>
        <w:pStyle w:val="Heading1"/>
      </w:pPr>
      <w:r>
        <w:lastRenderedPageBreak/>
        <w:t>Job Description</w:t>
      </w:r>
    </w:p>
    <w:p w14:paraId="30CC6907" w14:textId="488C0056" w:rsidR="00855982" w:rsidRPr="000D4F04" w:rsidRDefault="000D4F04" w:rsidP="000D4F04">
      <w:r w:rsidRPr="000D4F04">
        <w:t>Amane:</w:t>
      </w:r>
    </w:p>
    <w:p w14:paraId="5CB0F53C" w14:textId="4B74B7C9" w:rsidR="000D4F04" w:rsidRDefault="00A925FF" w:rsidP="000D4F04">
      <w:pPr>
        <w:pStyle w:val="ListParagraph"/>
        <w:numPr>
          <w:ilvl w:val="0"/>
          <w:numId w:val="30"/>
        </w:numPr>
      </w:pPr>
      <w:r>
        <w:t xml:space="preserve">Design and create </w:t>
      </w:r>
      <w:r w:rsidR="00077FD9">
        <w:t>Logism cpu</w:t>
      </w:r>
      <w:r>
        <w:t xml:space="preserve"> file</w:t>
      </w:r>
    </w:p>
    <w:p w14:paraId="2A875436" w14:textId="2DDA8389" w:rsidR="00A925FF" w:rsidRPr="000D4F04" w:rsidRDefault="00077FD9" w:rsidP="000D4F04">
      <w:pPr>
        <w:pStyle w:val="ListParagraph"/>
        <w:numPr>
          <w:ilvl w:val="0"/>
          <w:numId w:val="30"/>
        </w:numPr>
      </w:pPr>
      <w:r>
        <w:t xml:space="preserve">Create </w:t>
      </w:r>
      <w:r w:rsidR="00B73060">
        <w:t>m</w:t>
      </w:r>
      <w:r>
        <w:t xml:space="preserve">anual for </w:t>
      </w:r>
      <w:r w:rsidR="00B73060">
        <w:t>d</w:t>
      </w:r>
      <w:r>
        <w:t xml:space="preserve">esign and </w:t>
      </w:r>
      <w:r w:rsidR="00B73060">
        <w:t>i</w:t>
      </w:r>
      <w:r>
        <w:t>nstructions</w:t>
      </w:r>
    </w:p>
    <w:p w14:paraId="19CDA480" w14:textId="1B0CAAA2" w:rsidR="000D4F04" w:rsidRPr="000D4F04" w:rsidRDefault="000D4F04" w:rsidP="000D4F04">
      <w:r w:rsidRPr="000D4F04">
        <w:t>Harry:</w:t>
      </w:r>
    </w:p>
    <w:p w14:paraId="7E5EB539" w14:textId="54D05CD4" w:rsidR="000D4F04" w:rsidRPr="00A74691" w:rsidRDefault="00A925FF" w:rsidP="000D4F04">
      <w:pPr>
        <w:pStyle w:val="ListParagraph"/>
        <w:numPr>
          <w:ilvl w:val="0"/>
          <w:numId w:val="30"/>
        </w:numPr>
        <w:rPr>
          <w:u w:val="single"/>
        </w:rPr>
      </w:pPr>
      <w:r>
        <w:t xml:space="preserve">Create python assembler for instructions and </w:t>
      </w:r>
      <w:proofErr w:type="gramStart"/>
      <w:r>
        <w:t>memory</w:t>
      </w:r>
      <w:proofErr w:type="gramEnd"/>
    </w:p>
    <w:p w14:paraId="238BE04D" w14:textId="3E3F24CC" w:rsidR="00A74691" w:rsidRPr="00A925FF" w:rsidRDefault="0038155D" w:rsidP="000D4F04">
      <w:pPr>
        <w:pStyle w:val="ListParagraph"/>
        <w:numPr>
          <w:ilvl w:val="0"/>
          <w:numId w:val="30"/>
        </w:numPr>
        <w:rPr>
          <w:u w:val="single"/>
        </w:rPr>
      </w:pPr>
      <w:r>
        <w:t xml:space="preserve">Write the </w:t>
      </w:r>
      <w:r w:rsidR="00A74691">
        <w:t xml:space="preserve">demo </w:t>
      </w:r>
      <w:proofErr w:type="gramStart"/>
      <w:r w:rsidR="00A74691">
        <w:t>program</w:t>
      </w:r>
      <w:proofErr w:type="gramEnd"/>
      <w:r w:rsidR="00A74691">
        <w:t xml:space="preserve"> </w:t>
      </w:r>
    </w:p>
    <w:p w14:paraId="0CB4819A" w14:textId="0F19D2B0" w:rsidR="000D4F04" w:rsidRPr="00855982" w:rsidRDefault="000D4F04" w:rsidP="000D4F04">
      <w:pPr>
        <w:pStyle w:val="Heading1"/>
      </w:pPr>
      <w:r>
        <w:t xml:space="preserve">Assembler Program </w:t>
      </w:r>
      <w:r w:rsidR="00607F5B">
        <w:t xml:space="preserve">and How to Run </w:t>
      </w:r>
    </w:p>
    <w:p w14:paraId="5E2425DB" w14:textId="4FFF3611" w:rsidR="00607F5B" w:rsidRDefault="00896886" w:rsidP="00607F5B">
      <w:pPr>
        <w:spacing w:line="360" w:lineRule="auto"/>
      </w:pPr>
      <w:r>
        <w:tab/>
      </w:r>
      <w:r w:rsidR="00607F5B">
        <w:t xml:space="preserve">Writing the instructions is very similar to assembly. The arithmetic functions can be done through “instruction” &lt;destination register&gt; &lt;register 1&gt; &lt;input 2&gt; and for memory instructions you only have to </w:t>
      </w:r>
      <w:r w:rsidR="009E4927">
        <w:t>s</w:t>
      </w:r>
      <w:r w:rsidR="00607F5B">
        <w:t xml:space="preserve">pecify two </w:t>
      </w:r>
      <w:r w:rsidR="0087138B">
        <w:t>arguments. (</w:t>
      </w:r>
      <w:r w:rsidR="00607F5B">
        <w:t xml:space="preserve">further explained in other sections). </w:t>
      </w:r>
    </w:p>
    <w:p w14:paraId="3CF6BD91" w14:textId="3C99E088" w:rsidR="004D356A" w:rsidRDefault="004D356A" w:rsidP="00DB7C41">
      <w:pPr>
        <w:spacing w:line="240" w:lineRule="auto"/>
      </w:pPr>
      <w:r>
        <w:tab/>
      </w:r>
      <w:r>
        <w:tab/>
      </w:r>
      <w:r>
        <w:tab/>
      </w:r>
      <w:r>
        <w:tab/>
        <w:t>load r1 2</w:t>
      </w:r>
    </w:p>
    <w:p w14:paraId="53707610" w14:textId="77777777" w:rsidR="00231EDE" w:rsidRDefault="004D356A" w:rsidP="00DB7C41">
      <w:pPr>
        <w:spacing w:line="240" w:lineRule="auto"/>
      </w:pPr>
      <w:r>
        <w:tab/>
      </w:r>
      <w:r>
        <w:tab/>
      </w:r>
      <w:r>
        <w:tab/>
      </w:r>
      <w:r>
        <w:tab/>
        <w:t xml:space="preserve">add r2 r2 </w:t>
      </w:r>
      <w:proofErr w:type="gramStart"/>
      <w:r>
        <w:t>r1</w:t>
      </w:r>
      <w:proofErr w:type="gramEnd"/>
      <w:r>
        <w:tab/>
      </w:r>
      <w:r w:rsidR="00DB7C41">
        <w:tab/>
      </w:r>
      <w:r w:rsidR="00DB7C41">
        <w:tab/>
      </w:r>
    </w:p>
    <w:p w14:paraId="1D1F1769" w14:textId="40463BC5" w:rsidR="004D356A" w:rsidRDefault="00231EDE" w:rsidP="00231EDE">
      <w:pPr>
        <w:spacing w:line="240" w:lineRule="auto"/>
        <w:ind w:left="2124" w:firstLine="708"/>
      </w:pPr>
      <w:r>
        <w:t>#</w:t>
      </w:r>
      <w:r w:rsidR="004D356A">
        <w:t xml:space="preserve"> result i</w:t>
      </w:r>
      <w:r w:rsidR="0038155D">
        <w:t>nside r2 is</w:t>
      </w:r>
      <w:r w:rsidR="004D356A">
        <w:t xml:space="preserve"> 0x6</w:t>
      </w:r>
      <w:r w:rsidR="00DB7C41">
        <w:t>7</w:t>
      </w:r>
      <w:r w:rsidR="004D356A">
        <w:t xml:space="preserve"> + 0x00</w:t>
      </w:r>
    </w:p>
    <w:p w14:paraId="22DC9501" w14:textId="55C6C2EA" w:rsidR="009A06B2" w:rsidRDefault="00607F5B" w:rsidP="004D356A">
      <w:pPr>
        <w:spacing w:line="240" w:lineRule="auto"/>
      </w:pPr>
      <w:r>
        <w:tab/>
      </w:r>
      <w:r>
        <w:tab/>
      </w:r>
      <w:r>
        <w:tab/>
      </w:r>
      <w:r>
        <w:tab/>
        <w:t>.data 0x45 0x65</w:t>
      </w:r>
      <w:r w:rsidR="00D021C3">
        <w:t xml:space="preserve"> 0x67 0xa5</w:t>
      </w:r>
    </w:p>
    <w:p w14:paraId="4A20E1BF" w14:textId="19C7F07B" w:rsidR="000D4F04" w:rsidRDefault="00607F5B" w:rsidP="00F132D1">
      <w:pPr>
        <w:spacing w:line="360" w:lineRule="auto"/>
      </w:pPr>
      <w:r>
        <w:t>Write the instructions in a file named “proj</w:t>
      </w:r>
      <w:r w:rsidR="00356A9C">
        <w:t>ect</w:t>
      </w:r>
      <w:r>
        <w:t xml:space="preserve">2.txt”. Write each instruction on separate lines. </w:t>
      </w:r>
      <w:r w:rsidR="00231EDE" w:rsidRPr="00231EDE">
        <w:t xml:space="preserve">To insert </w:t>
      </w:r>
      <w:r w:rsidR="00C10F96" w:rsidRPr="00231EDE">
        <w:t>comments</w:t>
      </w:r>
      <w:r w:rsidR="00C10F96">
        <w:t>,</w:t>
      </w:r>
      <w:r w:rsidR="00231EDE" w:rsidRPr="00231EDE">
        <w:t xml:space="preserve"> use "#" at the start of the line.</w:t>
      </w:r>
      <w:r w:rsidR="00231EDE">
        <w:t xml:space="preserve"> </w:t>
      </w:r>
      <w:r>
        <w:t xml:space="preserve">You can also specify what is stored in the memory by writing “.data” after your </w:t>
      </w:r>
      <w:r w:rsidR="00D021C3">
        <w:t>instruction</w:t>
      </w:r>
      <w:r w:rsidR="0038155D">
        <w:t>s</w:t>
      </w:r>
      <w:r w:rsidR="00D021C3">
        <w:t>.</w:t>
      </w:r>
      <w:r>
        <w:t xml:space="preserve"> </w:t>
      </w:r>
      <w:r w:rsidR="00D021C3">
        <w:t>All the data will be on one line separated by spaces and will be placed in the memory starting from address 0x00</w:t>
      </w:r>
      <w:r w:rsidR="00C10F96">
        <w:t>. M</w:t>
      </w:r>
      <w:r w:rsidR="00D021C3">
        <w:t>ake</w:t>
      </w:r>
      <w:r>
        <w:t xml:space="preserve"> sure to contain the assembler and instructions in the same folder.  Run the </w:t>
      </w:r>
      <w:r w:rsidR="005460DA">
        <w:t>assembler (</w:t>
      </w:r>
      <w:r w:rsidR="0051241D">
        <w:t>written in python named “project2.py”</w:t>
      </w:r>
      <w:r w:rsidR="00C10F96">
        <w:t>)</w:t>
      </w:r>
      <w:r>
        <w:t xml:space="preserve"> and it will generate two image files, one for the memory and another for the instruction memory. Load each file into their respective memories </w:t>
      </w:r>
      <w:r w:rsidR="0087138B">
        <w:t>by right clicking the memory in the .circ file and pressing “load image.” Go to the directory where the image is saved and load the data on. To start the CPU, go to simulate &gt; auto-tick frequency and select your tick rate for the speed. Then go to simulate &gt; auto-tick-enabled to begin the clock and the CPU will</w:t>
      </w:r>
      <w:r w:rsidR="009E4927">
        <w:t xml:space="preserve"> start the program you wrote. </w:t>
      </w:r>
      <w:r w:rsidR="005460DA">
        <w:t>Once that is complete you can finally see the CPU run the program</w:t>
      </w:r>
    </w:p>
    <w:p w14:paraId="4338E21E" w14:textId="77777777" w:rsidR="0038155D" w:rsidRDefault="0038155D" w:rsidP="00F132D1">
      <w:pPr>
        <w:spacing w:line="360" w:lineRule="auto"/>
      </w:pPr>
    </w:p>
    <w:p w14:paraId="66CD5C8E" w14:textId="77777777" w:rsidR="0038155D" w:rsidRPr="00896886" w:rsidRDefault="0038155D" w:rsidP="00F132D1">
      <w:pPr>
        <w:spacing w:line="360" w:lineRule="auto"/>
      </w:pPr>
    </w:p>
    <w:p w14:paraId="7191D569" w14:textId="09356C6D" w:rsidR="000D4F04" w:rsidRPr="00855982" w:rsidRDefault="000D4F04" w:rsidP="000D4F04">
      <w:pPr>
        <w:pStyle w:val="Heading1"/>
      </w:pPr>
      <w:r>
        <w:lastRenderedPageBreak/>
        <w:t xml:space="preserve">Architecture Design </w:t>
      </w:r>
    </w:p>
    <w:p w14:paraId="4CCD368B" w14:textId="4758105E" w:rsidR="000D4F04" w:rsidRPr="000D4F04" w:rsidRDefault="00551A8D" w:rsidP="000D4F04">
      <w:pPr>
        <w:pStyle w:val="ListParagraph"/>
        <w:numPr>
          <w:ilvl w:val="0"/>
          <w:numId w:val="30"/>
        </w:numPr>
        <w:rPr>
          <w:u w:val="single"/>
        </w:rPr>
      </w:pPr>
      <w:r>
        <w:t>F</w:t>
      </w:r>
      <w:r w:rsidR="000D4F04">
        <w:t>our general purpose registers</w:t>
      </w:r>
    </w:p>
    <w:p w14:paraId="711BDDC0" w14:textId="4D10AC2E" w:rsidR="000D4F04" w:rsidRPr="000D4F04" w:rsidRDefault="000D4F04" w:rsidP="000D4F04">
      <w:pPr>
        <w:pStyle w:val="ListParagraph"/>
        <w:numPr>
          <w:ilvl w:val="1"/>
          <w:numId w:val="30"/>
        </w:numPr>
        <w:rPr>
          <w:u w:val="single"/>
        </w:rPr>
      </w:pPr>
      <w:r>
        <w:t xml:space="preserve">referred to in </w:t>
      </w:r>
      <w:r w:rsidR="00077FD9">
        <w:t xml:space="preserve">assembly </w:t>
      </w:r>
      <w:r>
        <w:t>program as r0-r3</w:t>
      </w:r>
    </w:p>
    <w:p w14:paraId="7C82758A" w14:textId="4412E61A" w:rsidR="000D4F04" w:rsidRPr="00077FD9" w:rsidRDefault="000D4F04" w:rsidP="000D4F04">
      <w:pPr>
        <w:pStyle w:val="ListParagraph"/>
        <w:numPr>
          <w:ilvl w:val="1"/>
          <w:numId w:val="30"/>
        </w:numPr>
        <w:rPr>
          <w:u w:val="single"/>
        </w:rPr>
      </w:pPr>
      <w:r>
        <w:t xml:space="preserve">store 1 byte of data each </w:t>
      </w:r>
    </w:p>
    <w:p w14:paraId="08077D32" w14:textId="769F08B3" w:rsidR="00077FD9" w:rsidRPr="00077FD9" w:rsidRDefault="00077FD9" w:rsidP="00077FD9">
      <w:pPr>
        <w:pStyle w:val="ListParagraph"/>
        <w:numPr>
          <w:ilvl w:val="0"/>
          <w:numId w:val="30"/>
        </w:numPr>
        <w:rPr>
          <w:u w:val="single"/>
        </w:rPr>
      </w:pPr>
      <w:r>
        <w:t>Memory File</w:t>
      </w:r>
    </w:p>
    <w:p w14:paraId="61CAA476" w14:textId="079A24E0" w:rsidR="00077FD9" w:rsidRPr="000D4F04" w:rsidRDefault="00077FD9" w:rsidP="00077FD9">
      <w:pPr>
        <w:pStyle w:val="ListParagraph"/>
        <w:numPr>
          <w:ilvl w:val="1"/>
          <w:numId w:val="30"/>
        </w:numPr>
        <w:rPr>
          <w:u w:val="single"/>
        </w:rPr>
      </w:pPr>
      <w:r>
        <w:t xml:space="preserve">Refer to each byte of memory with their address using load or store(0x00 -&gt; 0xFF) </w:t>
      </w:r>
    </w:p>
    <w:p w14:paraId="6B5B76A5" w14:textId="28C04E72" w:rsidR="000D4F04" w:rsidRPr="000D4F04" w:rsidRDefault="000D4F04" w:rsidP="000D4F04">
      <w:pPr>
        <w:pStyle w:val="ListParagraph"/>
        <w:numPr>
          <w:ilvl w:val="0"/>
          <w:numId w:val="30"/>
        </w:numPr>
        <w:rPr>
          <w:u w:val="single"/>
        </w:rPr>
      </w:pPr>
      <w:r>
        <w:t>Possible instructions include</w:t>
      </w:r>
    </w:p>
    <w:p w14:paraId="0D29ACA6" w14:textId="1F3D6D2B" w:rsidR="000D4F04" w:rsidRPr="000D4F04" w:rsidRDefault="000D4F04" w:rsidP="000D4F04">
      <w:pPr>
        <w:pStyle w:val="ListParagraph"/>
        <w:numPr>
          <w:ilvl w:val="1"/>
          <w:numId w:val="30"/>
        </w:numPr>
        <w:rPr>
          <w:u w:val="single"/>
        </w:rPr>
      </w:pPr>
      <w:r>
        <w:t>Arithmetic(add, sub)</w:t>
      </w:r>
    </w:p>
    <w:p w14:paraId="7C30D702" w14:textId="5400EBCF" w:rsidR="000D4F04" w:rsidRPr="006B7CAB" w:rsidRDefault="000D4F04" w:rsidP="000D4F04">
      <w:pPr>
        <w:pStyle w:val="ListParagraph"/>
        <w:numPr>
          <w:ilvl w:val="1"/>
          <w:numId w:val="30"/>
        </w:numPr>
        <w:rPr>
          <w:u w:val="single"/>
        </w:rPr>
      </w:pPr>
      <w:r>
        <w:t xml:space="preserve">Memory related(load,str) </w:t>
      </w:r>
    </w:p>
    <w:p w14:paraId="62224332" w14:textId="77777777" w:rsidR="006B7CAB" w:rsidRPr="006B7CAB" w:rsidRDefault="006B7CAB" w:rsidP="006B7CAB">
      <w:pPr>
        <w:pStyle w:val="ListParagraph"/>
        <w:numPr>
          <w:ilvl w:val="0"/>
          <w:numId w:val="30"/>
        </w:numPr>
        <w:rPr>
          <w:u w:val="single"/>
        </w:rPr>
      </w:pPr>
      <w:r>
        <w:t xml:space="preserve">Each instruction is written in 24 bits. </w:t>
      </w:r>
    </w:p>
    <w:p w14:paraId="0652A7E9" w14:textId="52AA1631" w:rsidR="006B7CAB" w:rsidRPr="006B7CAB" w:rsidRDefault="006B7CAB" w:rsidP="006B7CAB">
      <w:pPr>
        <w:pStyle w:val="ListParagraph"/>
        <w:numPr>
          <w:ilvl w:val="1"/>
          <w:numId w:val="30"/>
        </w:numPr>
        <w:rPr>
          <w:u w:val="single"/>
        </w:rPr>
      </w:pPr>
      <w:r>
        <w:t>Bits 0 – 12 as the opcode</w:t>
      </w:r>
    </w:p>
    <w:p w14:paraId="50707666" w14:textId="2FE578B8" w:rsidR="006B7CAB" w:rsidRPr="009B6224" w:rsidRDefault="006B7CAB" w:rsidP="006B7CAB">
      <w:pPr>
        <w:pStyle w:val="ListParagraph"/>
        <w:numPr>
          <w:ilvl w:val="1"/>
          <w:numId w:val="30"/>
        </w:numPr>
        <w:rPr>
          <w:u w:val="single"/>
        </w:rPr>
      </w:pPr>
      <w:r>
        <w:t xml:space="preserve">12 – 23 choosing specific registers/immediate values </w:t>
      </w:r>
    </w:p>
    <w:p w14:paraId="6FB439AE" w14:textId="09C50CB0" w:rsidR="006B7CAB" w:rsidRPr="009E4927" w:rsidRDefault="009B6224" w:rsidP="006B7CAB">
      <w:pPr>
        <w:pStyle w:val="ListParagraph"/>
        <w:numPr>
          <w:ilvl w:val="0"/>
          <w:numId w:val="30"/>
        </w:numPr>
        <w:rPr>
          <w:u w:val="single"/>
        </w:rPr>
      </w:pPr>
      <w:r>
        <w:t xml:space="preserve">Digital Display that displays hex digit result of addition </w:t>
      </w:r>
      <w:r w:rsidR="00D7005E">
        <w:t>and</w:t>
      </w:r>
      <w:r>
        <w:t xml:space="preserve"> subtraction </w:t>
      </w:r>
      <w:r w:rsidR="006B7CAB">
        <w:t>when they are called</w:t>
      </w:r>
    </w:p>
    <w:p w14:paraId="16A3A731" w14:textId="6E14160B" w:rsidR="000D4F04" w:rsidRPr="00855982" w:rsidRDefault="000D4F04" w:rsidP="000D4F04">
      <w:pPr>
        <w:pStyle w:val="Heading1"/>
      </w:pPr>
      <w:r>
        <w:t xml:space="preserve">Instruction Descriptions </w:t>
      </w:r>
    </w:p>
    <w:tbl>
      <w:tblPr>
        <w:tblStyle w:val="TableGrid"/>
        <w:tblW w:w="0" w:type="auto"/>
        <w:tblLook w:val="04A0" w:firstRow="1" w:lastRow="0" w:firstColumn="1" w:lastColumn="0" w:noHBand="0" w:noVBand="1"/>
      </w:tblPr>
      <w:tblGrid>
        <w:gridCol w:w="2695"/>
        <w:gridCol w:w="822"/>
        <w:gridCol w:w="798"/>
        <w:gridCol w:w="900"/>
        <w:gridCol w:w="882"/>
        <w:gridCol w:w="3253"/>
      </w:tblGrid>
      <w:tr w:rsidR="00FD3E94" w14:paraId="6954A173" w14:textId="1BE421C2" w:rsidTr="00A925FF">
        <w:tc>
          <w:tcPr>
            <w:tcW w:w="2695" w:type="dxa"/>
          </w:tcPr>
          <w:p w14:paraId="5EA3FC21" w14:textId="6EE327E1" w:rsidR="00FD3E94" w:rsidRPr="008C12A9" w:rsidRDefault="00FD3E94" w:rsidP="00FD3E94">
            <w:r w:rsidRPr="008C12A9">
              <w:t>Instruction</w:t>
            </w:r>
          </w:p>
        </w:tc>
        <w:tc>
          <w:tcPr>
            <w:tcW w:w="822" w:type="dxa"/>
          </w:tcPr>
          <w:p w14:paraId="540C690F" w14:textId="288B3ED0" w:rsidR="00FD3E94" w:rsidRPr="008C12A9" w:rsidRDefault="00FD3E94" w:rsidP="00FD3E94">
            <w:r>
              <w:t>Dst</w:t>
            </w:r>
          </w:p>
        </w:tc>
        <w:tc>
          <w:tcPr>
            <w:tcW w:w="798" w:type="dxa"/>
          </w:tcPr>
          <w:p w14:paraId="7B2753F0" w14:textId="3113F661" w:rsidR="00FD3E94" w:rsidRPr="008C12A9" w:rsidRDefault="00FD3E94" w:rsidP="00FD3E94">
            <w:r>
              <w:t>Reg1</w:t>
            </w:r>
          </w:p>
        </w:tc>
        <w:tc>
          <w:tcPr>
            <w:tcW w:w="900" w:type="dxa"/>
          </w:tcPr>
          <w:p w14:paraId="2ECC292E" w14:textId="66F8E2A0" w:rsidR="00FD3E94" w:rsidRPr="008C12A9" w:rsidRDefault="00FD3E94" w:rsidP="00FD3E94">
            <w:r>
              <w:t>000000</w:t>
            </w:r>
          </w:p>
        </w:tc>
        <w:tc>
          <w:tcPr>
            <w:tcW w:w="882" w:type="dxa"/>
          </w:tcPr>
          <w:p w14:paraId="232DEC09" w14:textId="2C23ADA3" w:rsidR="00FD3E94" w:rsidRDefault="00FD3E94" w:rsidP="00FD3E94">
            <w:r>
              <w:t>Reg2</w:t>
            </w:r>
          </w:p>
        </w:tc>
        <w:tc>
          <w:tcPr>
            <w:tcW w:w="3253" w:type="dxa"/>
          </w:tcPr>
          <w:p w14:paraId="19EFC79A" w14:textId="52EC486B" w:rsidR="00FD3E94" w:rsidRDefault="00FD3E94" w:rsidP="00FD3E94">
            <w:r>
              <w:t>Opcode</w:t>
            </w:r>
          </w:p>
        </w:tc>
      </w:tr>
      <w:tr w:rsidR="00231EDE" w14:paraId="02C0030E" w14:textId="1EC9144C" w:rsidTr="00A925FF">
        <w:tc>
          <w:tcPr>
            <w:tcW w:w="2695" w:type="dxa"/>
          </w:tcPr>
          <w:p w14:paraId="6EC2AD83" w14:textId="03C1C106" w:rsidR="00231EDE" w:rsidRPr="008C12A9" w:rsidRDefault="00231EDE" w:rsidP="00231EDE">
            <w:r w:rsidRPr="008C12A9">
              <w:t>add &lt;</w:t>
            </w:r>
            <w:proofErr w:type="spellStart"/>
            <w:r w:rsidRPr="008C12A9">
              <w:t>dst</w:t>
            </w:r>
            <w:proofErr w:type="spellEnd"/>
            <w:r w:rsidRPr="008C12A9">
              <w:t>&gt; &lt;reg1&gt; &lt;reg2&gt;</w:t>
            </w:r>
          </w:p>
        </w:tc>
        <w:tc>
          <w:tcPr>
            <w:tcW w:w="822" w:type="dxa"/>
          </w:tcPr>
          <w:p w14:paraId="3D877AA5" w14:textId="3E4402CD" w:rsidR="00231EDE" w:rsidRPr="008C12A9" w:rsidRDefault="00231EDE" w:rsidP="00231EDE">
            <w:r>
              <w:t>00-11</w:t>
            </w:r>
          </w:p>
        </w:tc>
        <w:tc>
          <w:tcPr>
            <w:tcW w:w="798" w:type="dxa"/>
          </w:tcPr>
          <w:p w14:paraId="1178CFC1" w14:textId="08B36E74" w:rsidR="00231EDE" w:rsidRPr="008C12A9" w:rsidRDefault="00231EDE" w:rsidP="00231EDE">
            <w:r>
              <w:t>00-11</w:t>
            </w:r>
          </w:p>
        </w:tc>
        <w:tc>
          <w:tcPr>
            <w:tcW w:w="900" w:type="dxa"/>
          </w:tcPr>
          <w:p w14:paraId="62C6E159" w14:textId="7245D726" w:rsidR="00231EDE" w:rsidRPr="008C12A9" w:rsidRDefault="00231EDE" w:rsidP="00231EDE">
            <w:r>
              <w:t>000000</w:t>
            </w:r>
          </w:p>
        </w:tc>
        <w:tc>
          <w:tcPr>
            <w:tcW w:w="882" w:type="dxa"/>
          </w:tcPr>
          <w:p w14:paraId="1F9B15F5" w14:textId="7D00AE78" w:rsidR="00231EDE" w:rsidRPr="008C12A9" w:rsidRDefault="00231EDE" w:rsidP="00231EDE">
            <w:r>
              <w:t>00-11</w:t>
            </w:r>
          </w:p>
        </w:tc>
        <w:tc>
          <w:tcPr>
            <w:tcW w:w="3253" w:type="dxa"/>
          </w:tcPr>
          <w:p w14:paraId="231C67AD" w14:textId="2186D288" w:rsidR="00231EDE" w:rsidRPr="008C12A9" w:rsidRDefault="00231EDE" w:rsidP="00231EDE">
            <w:r>
              <w:t>000000100001</w:t>
            </w:r>
          </w:p>
        </w:tc>
      </w:tr>
      <w:tr w:rsidR="00231EDE" w14:paraId="0E3423DB" w14:textId="13C216F1" w:rsidTr="00A925FF">
        <w:tc>
          <w:tcPr>
            <w:tcW w:w="2695" w:type="dxa"/>
          </w:tcPr>
          <w:p w14:paraId="1B41DCE5" w14:textId="5602C6EB" w:rsidR="00231EDE" w:rsidRPr="008C12A9" w:rsidRDefault="00231EDE" w:rsidP="00231EDE">
            <w:r w:rsidRPr="008C12A9">
              <w:t>sub &lt;</w:t>
            </w:r>
            <w:proofErr w:type="spellStart"/>
            <w:r w:rsidRPr="008C12A9">
              <w:t>dst</w:t>
            </w:r>
            <w:proofErr w:type="spellEnd"/>
            <w:r w:rsidRPr="008C12A9">
              <w:t>&gt; &lt;reg1&gt; &lt;reg2&gt;</w:t>
            </w:r>
          </w:p>
        </w:tc>
        <w:tc>
          <w:tcPr>
            <w:tcW w:w="822" w:type="dxa"/>
          </w:tcPr>
          <w:p w14:paraId="48C4087F" w14:textId="0893BC04" w:rsidR="00231EDE" w:rsidRPr="008C12A9" w:rsidRDefault="00231EDE" w:rsidP="00231EDE">
            <w:r>
              <w:t>00-11</w:t>
            </w:r>
          </w:p>
        </w:tc>
        <w:tc>
          <w:tcPr>
            <w:tcW w:w="798" w:type="dxa"/>
          </w:tcPr>
          <w:p w14:paraId="2386CFAC" w14:textId="48A1A035" w:rsidR="00231EDE" w:rsidRPr="008C12A9" w:rsidRDefault="00231EDE" w:rsidP="00231EDE">
            <w:r>
              <w:t>00-11</w:t>
            </w:r>
          </w:p>
        </w:tc>
        <w:tc>
          <w:tcPr>
            <w:tcW w:w="900" w:type="dxa"/>
          </w:tcPr>
          <w:p w14:paraId="05D9C3AB" w14:textId="3902D3EB" w:rsidR="00231EDE" w:rsidRPr="008C12A9" w:rsidRDefault="00231EDE" w:rsidP="00231EDE">
            <w:r>
              <w:t>000000</w:t>
            </w:r>
          </w:p>
        </w:tc>
        <w:tc>
          <w:tcPr>
            <w:tcW w:w="882" w:type="dxa"/>
          </w:tcPr>
          <w:p w14:paraId="4E6EE432" w14:textId="48E2306B" w:rsidR="00231EDE" w:rsidRPr="008C12A9" w:rsidRDefault="00231EDE" w:rsidP="00231EDE">
            <w:r>
              <w:t>00-11</w:t>
            </w:r>
          </w:p>
        </w:tc>
        <w:tc>
          <w:tcPr>
            <w:tcW w:w="3253" w:type="dxa"/>
          </w:tcPr>
          <w:p w14:paraId="17F6CCC8" w14:textId="22F95721" w:rsidR="00231EDE" w:rsidRPr="008C12A9" w:rsidRDefault="00231EDE" w:rsidP="00231EDE">
            <w:r>
              <w:t>000000110001</w:t>
            </w:r>
          </w:p>
        </w:tc>
      </w:tr>
      <w:tr w:rsidR="00231EDE" w14:paraId="2DB36041" w14:textId="721AD518" w:rsidTr="00A925FF">
        <w:tc>
          <w:tcPr>
            <w:tcW w:w="2695" w:type="dxa"/>
          </w:tcPr>
          <w:p w14:paraId="01504CE6" w14:textId="7D58DEBA" w:rsidR="00231EDE" w:rsidRPr="008C12A9" w:rsidRDefault="00231EDE" w:rsidP="00231EDE">
            <w:r w:rsidRPr="008C12A9">
              <w:t>load &lt;</w:t>
            </w:r>
            <w:proofErr w:type="spellStart"/>
            <w:r w:rsidRPr="008C12A9">
              <w:t>dst</w:t>
            </w:r>
            <w:proofErr w:type="spellEnd"/>
            <w:r w:rsidRPr="008C12A9">
              <w:t>&gt; &lt;</w:t>
            </w:r>
            <w:r>
              <w:t>reg2</w:t>
            </w:r>
            <w:r w:rsidRPr="008C12A9">
              <w:t>&gt;</w:t>
            </w:r>
          </w:p>
        </w:tc>
        <w:tc>
          <w:tcPr>
            <w:tcW w:w="822" w:type="dxa"/>
          </w:tcPr>
          <w:p w14:paraId="00A2B9D9" w14:textId="50DE7BA3" w:rsidR="00231EDE" w:rsidRPr="008C12A9" w:rsidRDefault="00231EDE" w:rsidP="00231EDE">
            <w:r>
              <w:t>00-11</w:t>
            </w:r>
          </w:p>
        </w:tc>
        <w:tc>
          <w:tcPr>
            <w:tcW w:w="798" w:type="dxa"/>
          </w:tcPr>
          <w:p w14:paraId="7DC06656" w14:textId="69A3B4DC" w:rsidR="00231EDE" w:rsidRPr="008C12A9" w:rsidRDefault="00231EDE" w:rsidP="00231EDE">
            <w:r>
              <w:t>00</w:t>
            </w:r>
          </w:p>
        </w:tc>
        <w:tc>
          <w:tcPr>
            <w:tcW w:w="900" w:type="dxa"/>
          </w:tcPr>
          <w:p w14:paraId="5922F8E5" w14:textId="450E60E4" w:rsidR="00231EDE" w:rsidRPr="008C12A9" w:rsidRDefault="00231EDE" w:rsidP="00231EDE">
            <w:r>
              <w:t>000000</w:t>
            </w:r>
          </w:p>
        </w:tc>
        <w:tc>
          <w:tcPr>
            <w:tcW w:w="882" w:type="dxa"/>
          </w:tcPr>
          <w:p w14:paraId="085E5796" w14:textId="668EE415" w:rsidR="00231EDE" w:rsidRPr="008C12A9" w:rsidRDefault="00231EDE" w:rsidP="00231EDE">
            <w:r>
              <w:t>00-11</w:t>
            </w:r>
          </w:p>
        </w:tc>
        <w:tc>
          <w:tcPr>
            <w:tcW w:w="3253" w:type="dxa"/>
          </w:tcPr>
          <w:p w14:paraId="0A6DDBA7" w14:textId="52904C27" w:rsidR="00231EDE" w:rsidRPr="008C12A9" w:rsidRDefault="00231EDE" w:rsidP="00231EDE">
            <w:r>
              <w:t>000000000101</w:t>
            </w:r>
          </w:p>
        </w:tc>
      </w:tr>
      <w:tr w:rsidR="00231EDE" w14:paraId="34C4D100" w14:textId="339058BB" w:rsidTr="00A925FF">
        <w:trPr>
          <w:trHeight w:val="60"/>
        </w:trPr>
        <w:tc>
          <w:tcPr>
            <w:tcW w:w="2695" w:type="dxa"/>
          </w:tcPr>
          <w:p w14:paraId="55806924" w14:textId="4879370D" w:rsidR="00231EDE" w:rsidRPr="008C12A9" w:rsidRDefault="00231EDE" w:rsidP="00231EDE">
            <w:r w:rsidRPr="008C12A9">
              <w:t>store &lt;reg1&gt; &lt;</w:t>
            </w:r>
            <w:r>
              <w:t>reg2</w:t>
            </w:r>
            <w:r w:rsidRPr="008C12A9">
              <w:t>&gt;</w:t>
            </w:r>
          </w:p>
        </w:tc>
        <w:tc>
          <w:tcPr>
            <w:tcW w:w="822" w:type="dxa"/>
          </w:tcPr>
          <w:p w14:paraId="3A4E6784" w14:textId="630A56F2" w:rsidR="00231EDE" w:rsidRPr="008C12A9" w:rsidRDefault="00231EDE" w:rsidP="00231EDE">
            <w:r>
              <w:t>00</w:t>
            </w:r>
          </w:p>
        </w:tc>
        <w:tc>
          <w:tcPr>
            <w:tcW w:w="798" w:type="dxa"/>
          </w:tcPr>
          <w:p w14:paraId="6CE5F9D5" w14:textId="0BB24DF0" w:rsidR="00231EDE" w:rsidRPr="008C12A9" w:rsidRDefault="00231EDE" w:rsidP="00231EDE">
            <w:r>
              <w:t>00-11</w:t>
            </w:r>
          </w:p>
        </w:tc>
        <w:tc>
          <w:tcPr>
            <w:tcW w:w="900" w:type="dxa"/>
          </w:tcPr>
          <w:p w14:paraId="4DAE5A23" w14:textId="0EB1CD50" w:rsidR="00231EDE" w:rsidRPr="008C12A9" w:rsidRDefault="00231EDE" w:rsidP="00231EDE">
            <w:r>
              <w:t>000000</w:t>
            </w:r>
          </w:p>
        </w:tc>
        <w:tc>
          <w:tcPr>
            <w:tcW w:w="882" w:type="dxa"/>
          </w:tcPr>
          <w:p w14:paraId="52FFCC3A" w14:textId="31182AFC" w:rsidR="00231EDE" w:rsidRPr="008C12A9" w:rsidRDefault="00231EDE" w:rsidP="00231EDE">
            <w:r>
              <w:t>00-11</w:t>
            </w:r>
          </w:p>
        </w:tc>
        <w:tc>
          <w:tcPr>
            <w:tcW w:w="3253" w:type="dxa"/>
          </w:tcPr>
          <w:p w14:paraId="43A8C737" w14:textId="04C652BB" w:rsidR="00231EDE" w:rsidRPr="008C12A9" w:rsidRDefault="00231EDE" w:rsidP="00231EDE">
            <w:r>
              <w:t>000000001000</w:t>
            </w:r>
          </w:p>
        </w:tc>
      </w:tr>
    </w:tbl>
    <w:p w14:paraId="7A1AAA5E" w14:textId="4A44BB4F" w:rsidR="00E67255" w:rsidRPr="00E67255" w:rsidRDefault="00E67255" w:rsidP="000D4F04"/>
    <w:tbl>
      <w:tblPr>
        <w:tblStyle w:val="TableGrid"/>
        <w:tblW w:w="0" w:type="auto"/>
        <w:tblLook w:val="04A0" w:firstRow="1" w:lastRow="0" w:firstColumn="1" w:lastColumn="0" w:noHBand="0" w:noVBand="1"/>
      </w:tblPr>
      <w:tblGrid>
        <w:gridCol w:w="2760"/>
        <w:gridCol w:w="1015"/>
        <w:gridCol w:w="810"/>
        <w:gridCol w:w="1260"/>
        <w:gridCol w:w="3420"/>
      </w:tblGrid>
      <w:tr w:rsidR="00FD3E94" w14:paraId="1B782F65" w14:textId="77777777" w:rsidTr="00261296">
        <w:tc>
          <w:tcPr>
            <w:tcW w:w="2760" w:type="dxa"/>
          </w:tcPr>
          <w:p w14:paraId="5D000C23" w14:textId="77777777" w:rsidR="00FD3E94" w:rsidRPr="008C12A9" w:rsidRDefault="00FD3E94" w:rsidP="003948D9">
            <w:r w:rsidRPr="008C12A9">
              <w:t>Instruction</w:t>
            </w:r>
          </w:p>
        </w:tc>
        <w:tc>
          <w:tcPr>
            <w:tcW w:w="1015" w:type="dxa"/>
          </w:tcPr>
          <w:p w14:paraId="65DE88A2" w14:textId="77777777" w:rsidR="00FD3E94" w:rsidRPr="008C12A9" w:rsidRDefault="00FD3E94" w:rsidP="003948D9">
            <w:r>
              <w:t>Dst</w:t>
            </w:r>
          </w:p>
        </w:tc>
        <w:tc>
          <w:tcPr>
            <w:tcW w:w="810" w:type="dxa"/>
          </w:tcPr>
          <w:p w14:paraId="252C9A9A" w14:textId="77777777" w:rsidR="00FD3E94" w:rsidRPr="008C12A9" w:rsidRDefault="00FD3E94" w:rsidP="003948D9">
            <w:r>
              <w:t>Reg1</w:t>
            </w:r>
          </w:p>
        </w:tc>
        <w:tc>
          <w:tcPr>
            <w:tcW w:w="1260" w:type="dxa"/>
          </w:tcPr>
          <w:p w14:paraId="4B8268B7" w14:textId="53D27FA1" w:rsidR="00FD3E94" w:rsidRDefault="00FD3E94" w:rsidP="003948D9">
            <w:r>
              <w:t>Imm</w:t>
            </w:r>
          </w:p>
        </w:tc>
        <w:tc>
          <w:tcPr>
            <w:tcW w:w="3420" w:type="dxa"/>
          </w:tcPr>
          <w:p w14:paraId="64F80F84" w14:textId="77777777" w:rsidR="00FD3E94" w:rsidRDefault="00FD3E94" w:rsidP="003948D9">
            <w:r>
              <w:t>Opcode</w:t>
            </w:r>
          </w:p>
        </w:tc>
      </w:tr>
      <w:tr w:rsidR="00A925FF" w:rsidRPr="008C12A9" w14:paraId="2BBDA2F7" w14:textId="77777777" w:rsidTr="00261296">
        <w:tc>
          <w:tcPr>
            <w:tcW w:w="2760" w:type="dxa"/>
          </w:tcPr>
          <w:p w14:paraId="6CBEF381" w14:textId="4C71B143" w:rsidR="00A925FF" w:rsidRPr="008C12A9" w:rsidRDefault="00A925FF" w:rsidP="00A925FF">
            <w:r w:rsidRPr="008C12A9">
              <w:t>add &lt;dst&gt; &lt;reg1&gt; &lt;</w:t>
            </w:r>
            <w:r>
              <w:t>imm</w:t>
            </w:r>
            <w:r w:rsidRPr="008C12A9">
              <w:t>&gt;</w:t>
            </w:r>
          </w:p>
        </w:tc>
        <w:tc>
          <w:tcPr>
            <w:tcW w:w="1015" w:type="dxa"/>
          </w:tcPr>
          <w:p w14:paraId="74909671" w14:textId="032252A3" w:rsidR="00A925FF" w:rsidRPr="008C12A9" w:rsidRDefault="00A925FF" w:rsidP="00A925FF">
            <w:r>
              <w:t>00-11</w:t>
            </w:r>
          </w:p>
        </w:tc>
        <w:tc>
          <w:tcPr>
            <w:tcW w:w="810" w:type="dxa"/>
          </w:tcPr>
          <w:p w14:paraId="69E8738B" w14:textId="4BF6902E" w:rsidR="00A925FF" w:rsidRPr="008C12A9" w:rsidRDefault="00A925FF" w:rsidP="00A925FF">
            <w:r>
              <w:t>00-11</w:t>
            </w:r>
          </w:p>
        </w:tc>
        <w:tc>
          <w:tcPr>
            <w:tcW w:w="1260" w:type="dxa"/>
          </w:tcPr>
          <w:p w14:paraId="0D97F099" w14:textId="11092FD3" w:rsidR="00A925FF" w:rsidRPr="008C12A9" w:rsidRDefault="009931A5" w:rsidP="00A925FF">
            <w:r>
              <w:t>8 bit #</w:t>
            </w:r>
          </w:p>
        </w:tc>
        <w:tc>
          <w:tcPr>
            <w:tcW w:w="3420" w:type="dxa"/>
          </w:tcPr>
          <w:p w14:paraId="18F5E0CC" w14:textId="0CE710DA" w:rsidR="00A925FF" w:rsidRPr="008C12A9" w:rsidRDefault="00A925FF" w:rsidP="00A925FF">
            <w:r>
              <w:t>000000100011</w:t>
            </w:r>
          </w:p>
        </w:tc>
      </w:tr>
      <w:tr w:rsidR="00A925FF" w:rsidRPr="008C12A9" w14:paraId="04736868" w14:textId="77777777" w:rsidTr="00261296">
        <w:tc>
          <w:tcPr>
            <w:tcW w:w="2760" w:type="dxa"/>
          </w:tcPr>
          <w:p w14:paraId="2521A1B1" w14:textId="6AEAC390" w:rsidR="00A925FF" w:rsidRPr="008C12A9" w:rsidRDefault="00A925FF" w:rsidP="00A925FF">
            <w:r w:rsidRPr="008C12A9">
              <w:t>sub &lt;dst&gt; &lt;reg1&gt; &lt;</w:t>
            </w:r>
            <w:r>
              <w:t>imm</w:t>
            </w:r>
            <w:r w:rsidRPr="008C12A9">
              <w:t>&gt;</w:t>
            </w:r>
          </w:p>
        </w:tc>
        <w:tc>
          <w:tcPr>
            <w:tcW w:w="1015" w:type="dxa"/>
          </w:tcPr>
          <w:p w14:paraId="1644D37A" w14:textId="75A4E2D9" w:rsidR="00A925FF" w:rsidRPr="008C12A9" w:rsidRDefault="00A925FF" w:rsidP="00A925FF">
            <w:r>
              <w:t>00-11</w:t>
            </w:r>
          </w:p>
        </w:tc>
        <w:tc>
          <w:tcPr>
            <w:tcW w:w="810" w:type="dxa"/>
          </w:tcPr>
          <w:p w14:paraId="6971B06E" w14:textId="3F996FF9" w:rsidR="00A925FF" w:rsidRPr="008C12A9" w:rsidRDefault="00A925FF" w:rsidP="00A925FF">
            <w:r>
              <w:t>00-11</w:t>
            </w:r>
          </w:p>
        </w:tc>
        <w:tc>
          <w:tcPr>
            <w:tcW w:w="1260" w:type="dxa"/>
          </w:tcPr>
          <w:p w14:paraId="5D814325" w14:textId="460FC25E" w:rsidR="00A925FF" w:rsidRPr="008C12A9" w:rsidRDefault="009931A5" w:rsidP="00A925FF">
            <w:r>
              <w:t>8 bit #</w:t>
            </w:r>
          </w:p>
        </w:tc>
        <w:tc>
          <w:tcPr>
            <w:tcW w:w="3420" w:type="dxa"/>
          </w:tcPr>
          <w:p w14:paraId="42F9CE7D" w14:textId="462F5C7B" w:rsidR="00A925FF" w:rsidRPr="008C12A9" w:rsidRDefault="00A925FF" w:rsidP="00A925FF">
            <w:r>
              <w:t>000000100011</w:t>
            </w:r>
          </w:p>
        </w:tc>
      </w:tr>
      <w:tr w:rsidR="00A925FF" w:rsidRPr="008C12A9" w14:paraId="197D7B33" w14:textId="77777777" w:rsidTr="00261296">
        <w:tc>
          <w:tcPr>
            <w:tcW w:w="2760" w:type="dxa"/>
          </w:tcPr>
          <w:p w14:paraId="5A790CD6" w14:textId="52A34D27" w:rsidR="00A925FF" w:rsidRPr="008C12A9" w:rsidRDefault="00A925FF" w:rsidP="00A925FF">
            <w:r w:rsidRPr="008C12A9">
              <w:t>load &lt;dst&gt; &lt;imm&gt;</w:t>
            </w:r>
          </w:p>
        </w:tc>
        <w:tc>
          <w:tcPr>
            <w:tcW w:w="1015" w:type="dxa"/>
          </w:tcPr>
          <w:p w14:paraId="70EE4A47" w14:textId="50696731" w:rsidR="00A925FF" w:rsidRPr="008C12A9" w:rsidRDefault="00A925FF" w:rsidP="00A925FF">
            <w:r>
              <w:t>00-11</w:t>
            </w:r>
          </w:p>
        </w:tc>
        <w:tc>
          <w:tcPr>
            <w:tcW w:w="810" w:type="dxa"/>
          </w:tcPr>
          <w:p w14:paraId="00A46C26" w14:textId="2CE5079A" w:rsidR="00A925FF" w:rsidRPr="008C12A9" w:rsidRDefault="00A925FF" w:rsidP="00A925FF">
            <w:r>
              <w:t>00</w:t>
            </w:r>
          </w:p>
        </w:tc>
        <w:tc>
          <w:tcPr>
            <w:tcW w:w="1260" w:type="dxa"/>
          </w:tcPr>
          <w:p w14:paraId="2551108E" w14:textId="65A0785F" w:rsidR="00A925FF" w:rsidRPr="008C12A9" w:rsidRDefault="009931A5" w:rsidP="00A925FF">
            <w:r>
              <w:t>8 bit #</w:t>
            </w:r>
          </w:p>
        </w:tc>
        <w:tc>
          <w:tcPr>
            <w:tcW w:w="3420" w:type="dxa"/>
          </w:tcPr>
          <w:p w14:paraId="31F4DADF" w14:textId="02048E22" w:rsidR="00A925FF" w:rsidRPr="008C12A9" w:rsidRDefault="00A925FF" w:rsidP="00A925FF">
            <w:r>
              <w:t>000000000111</w:t>
            </w:r>
          </w:p>
        </w:tc>
      </w:tr>
      <w:tr w:rsidR="00A925FF" w:rsidRPr="008C12A9" w14:paraId="08163834" w14:textId="77777777" w:rsidTr="00261296">
        <w:trPr>
          <w:trHeight w:val="60"/>
        </w:trPr>
        <w:tc>
          <w:tcPr>
            <w:tcW w:w="2760" w:type="dxa"/>
          </w:tcPr>
          <w:p w14:paraId="7DEC135D" w14:textId="491F9674" w:rsidR="00A925FF" w:rsidRPr="008C12A9" w:rsidRDefault="00A925FF" w:rsidP="00A925FF">
            <w:r w:rsidRPr="008C12A9">
              <w:t>store &lt;reg1&gt; &lt;imm&gt;</w:t>
            </w:r>
          </w:p>
        </w:tc>
        <w:tc>
          <w:tcPr>
            <w:tcW w:w="1015" w:type="dxa"/>
          </w:tcPr>
          <w:p w14:paraId="64AFCDB2" w14:textId="19E5057F" w:rsidR="00A925FF" w:rsidRPr="008C12A9" w:rsidRDefault="00A925FF" w:rsidP="00A925FF">
            <w:r>
              <w:t>00</w:t>
            </w:r>
          </w:p>
        </w:tc>
        <w:tc>
          <w:tcPr>
            <w:tcW w:w="810" w:type="dxa"/>
          </w:tcPr>
          <w:p w14:paraId="477309B1" w14:textId="29B5D94D" w:rsidR="00A925FF" w:rsidRPr="008C12A9" w:rsidRDefault="00A925FF" w:rsidP="00A925FF">
            <w:r>
              <w:t>00-11</w:t>
            </w:r>
          </w:p>
        </w:tc>
        <w:tc>
          <w:tcPr>
            <w:tcW w:w="1260" w:type="dxa"/>
          </w:tcPr>
          <w:p w14:paraId="1168A74B" w14:textId="5836C7C0" w:rsidR="00A925FF" w:rsidRPr="008C12A9" w:rsidRDefault="009931A5" w:rsidP="00A925FF">
            <w:r>
              <w:t>8 bit #</w:t>
            </w:r>
          </w:p>
        </w:tc>
        <w:tc>
          <w:tcPr>
            <w:tcW w:w="3420" w:type="dxa"/>
          </w:tcPr>
          <w:p w14:paraId="76E69CB1" w14:textId="62146C30" w:rsidR="00A925FF" w:rsidRPr="008C12A9" w:rsidRDefault="00A925FF" w:rsidP="00A925FF">
            <w:r>
              <w:t>000000001010</w:t>
            </w:r>
          </w:p>
        </w:tc>
      </w:tr>
    </w:tbl>
    <w:p w14:paraId="02138CEF" w14:textId="77777777" w:rsidR="006B7CAB" w:rsidRDefault="006B7CAB" w:rsidP="000D4F04"/>
    <w:p w14:paraId="059F0DE6" w14:textId="2638260F" w:rsidR="000D4F04" w:rsidRDefault="004B7C61" w:rsidP="000D4F04">
      <w:r w:rsidRPr="008C12A9">
        <w:t xml:space="preserve"> </w:t>
      </w:r>
      <w:r w:rsidR="00B73060">
        <w:t>T</w:t>
      </w:r>
      <w:r w:rsidR="006B7CAB">
        <w:t>here are a total of</w:t>
      </w:r>
      <w:r w:rsidR="00B73060">
        <w:t xml:space="preserve"> 24 bits</w:t>
      </w:r>
      <w:r w:rsidR="006B7CAB">
        <w:t xml:space="preserve"> per instruction</w:t>
      </w:r>
      <w:r w:rsidR="00B73060">
        <w:t>. 00-11 refer to the possible register</w:t>
      </w:r>
      <w:r w:rsidR="006B7CAB">
        <w:t>(</w:t>
      </w:r>
      <w:r w:rsidR="00B73060">
        <w:t>r0-r3</w:t>
      </w:r>
      <w:r w:rsidR="006B7CAB">
        <w:t>)</w:t>
      </w:r>
    </w:p>
    <w:p w14:paraId="25AA9C92" w14:textId="77777777" w:rsidR="006B7CAB" w:rsidRDefault="006B7CAB" w:rsidP="000D4F04"/>
    <w:p w14:paraId="5D6FCD5C" w14:textId="66B58FB4" w:rsidR="006B7CAB" w:rsidRDefault="00E67255" w:rsidP="00261296">
      <w:pPr>
        <w:spacing w:line="360" w:lineRule="auto"/>
      </w:pPr>
      <w:r>
        <w:t>In both situations (starting from the MSB to LSB), the first two bits refer to the destination</w:t>
      </w:r>
      <w:r w:rsidR="00261296">
        <w:t xml:space="preserve"> register</w:t>
      </w:r>
      <w:r>
        <w:t xml:space="preserve">. The next two bits refer to the register which will be the first argument. The next 8 bits will be determined if you choose to use an immediate or not. </w:t>
      </w:r>
      <w:r w:rsidR="00261296">
        <w:t>When an immediate is used, all 8 bits will be calculated as the number to use as an argument. If the second argument is a register, there will be 6 filler bits and the last two bits decide the register used. Then the rest will be used for the opcode. (Once again from MSB to LSB), the first 6 bits are filler bits that are not used. Then from left to right a bit for printing, deciding add/sub, writing to the memory, reading from the memory, using an immediate, and finally the LSB decides if the register is written to or not.</w:t>
      </w:r>
      <w:r w:rsidR="00A61DAF">
        <w:t xml:space="preserve"> </w:t>
      </w:r>
    </w:p>
    <w:p w14:paraId="513EED98" w14:textId="39AACC27" w:rsidR="00077FD9" w:rsidRPr="00261296" w:rsidRDefault="00077FD9" w:rsidP="00077FD9">
      <w:pPr>
        <w:pStyle w:val="Heading2"/>
        <w:rPr>
          <w:u w:val="single"/>
        </w:rPr>
      </w:pPr>
      <w:r w:rsidRPr="00261296">
        <w:rPr>
          <w:u w:val="single"/>
        </w:rPr>
        <w:lastRenderedPageBreak/>
        <w:t xml:space="preserve">Arithmetic Instruction 1: </w:t>
      </w:r>
      <w:r w:rsidR="006B7CAB">
        <w:rPr>
          <w:u w:val="single"/>
        </w:rPr>
        <w:t>add</w:t>
      </w:r>
    </w:p>
    <w:p w14:paraId="67659DE5" w14:textId="075FE14A" w:rsidR="00261296" w:rsidRDefault="00261296" w:rsidP="00551A8D">
      <w:pPr>
        <w:spacing w:line="360" w:lineRule="auto"/>
      </w:pPr>
      <w:r>
        <w:tab/>
        <w:t>In the add instruction, the</w:t>
      </w:r>
      <w:r w:rsidR="00551A8D">
        <w:t xml:space="preserve"> ALU</w:t>
      </w:r>
      <w:r>
        <w:t xml:space="preserve"> calculates the sum of reg1 and reg2 and stores the result in the destination register. Bit 0 for register writing and bit 5 for printing are set to 1 to be used. Bit 4 for adding/subtracting is kept at 0 because 0 is for addition. If an immediate is used in place for reg 2 bit </w:t>
      </w:r>
      <w:r w:rsidR="00551A8D">
        <w:t xml:space="preserve">1 is also flipped in the opcode and 8 bits are used from bit 12-19 to send the immediate value. </w:t>
      </w:r>
    </w:p>
    <w:p w14:paraId="07F34CB6" w14:textId="42082322" w:rsidR="00E67255" w:rsidRPr="00E67255" w:rsidRDefault="00551A8D" w:rsidP="00551A8D">
      <w:pPr>
        <w:spacing w:line="360" w:lineRule="auto"/>
      </w:pPr>
      <w:r>
        <w:t xml:space="preserve">Format: </w:t>
      </w:r>
      <w:r w:rsidRPr="008C12A9">
        <w:t>add &lt;dst&gt; &lt;reg1&gt; &lt;</w:t>
      </w:r>
      <w:r>
        <w:t>reg2</w:t>
      </w:r>
      <w:r w:rsidRPr="008C12A9">
        <w:t>&gt;</w:t>
      </w:r>
      <w:r>
        <w:t xml:space="preserve"> or sub </w:t>
      </w:r>
      <w:r w:rsidRPr="008C12A9">
        <w:t>&lt;dst&gt; &lt;reg1&gt; &lt;</w:t>
      </w:r>
      <w:r>
        <w:t>imm</w:t>
      </w:r>
      <w:r w:rsidRPr="008C12A9">
        <w:t>&gt;</w:t>
      </w:r>
    </w:p>
    <w:p w14:paraId="66AFB94B" w14:textId="278CA911" w:rsidR="00077FD9" w:rsidRPr="006B7CAB" w:rsidRDefault="00077FD9" w:rsidP="00077FD9">
      <w:pPr>
        <w:pStyle w:val="Heading2"/>
        <w:rPr>
          <w:u w:val="single"/>
        </w:rPr>
      </w:pPr>
      <w:r w:rsidRPr="006B7CAB">
        <w:rPr>
          <w:u w:val="single"/>
        </w:rPr>
        <w:t xml:space="preserve">Arithmetic Instruction 2: </w:t>
      </w:r>
      <w:r w:rsidR="006B7CAB">
        <w:rPr>
          <w:u w:val="single"/>
        </w:rPr>
        <w:t>sub</w:t>
      </w:r>
    </w:p>
    <w:p w14:paraId="059B3DF3" w14:textId="26DD646F" w:rsidR="00551A8D" w:rsidRDefault="00551A8D" w:rsidP="00551A8D">
      <w:pPr>
        <w:spacing w:line="360" w:lineRule="auto"/>
      </w:pPr>
      <w:r>
        <w:tab/>
        <w:t>In the</w:t>
      </w:r>
      <w:r w:rsidR="00E155F0">
        <w:t xml:space="preserve"> sub</w:t>
      </w:r>
      <w:r>
        <w:t xml:space="preserve"> instruction, the ALU calculates the</w:t>
      </w:r>
      <w:r w:rsidR="00E155F0">
        <w:t xml:space="preserve"> difference</w:t>
      </w:r>
      <w:r>
        <w:t xml:space="preserve"> of reg1 and reg2 and stores the result in the destination register. Bit 0 for register writing and bit 5 for printing are set to 1 to be used. Bit 4 for adding/subtracting is set to 1 because 1 is for subtraction. If an immediate is used in place for reg 2 bit 1 is also flipped in the opcode and 8 bits are used from bit 12-19 to send the immediate value.</w:t>
      </w:r>
    </w:p>
    <w:p w14:paraId="426DB3E5" w14:textId="7874160A" w:rsidR="00551A8D" w:rsidRPr="00551A8D" w:rsidRDefault="00551A8D" w:rsidP="00551A8D">
      <w:pPr>
        <w:spacing w:line="360" w:lineRule="auto"/>
      </w:pPr>
      <w:r>
        <w:t>Format: sub</w:t>
      </w:r>
      <w:r w:rsidRPr="008C12A9">
        <w:t xml:space="preserve"> &lt;dst&gt; &lt;reg1&gt; &lt;</w:t>
      </w:r>
      <w:r>
        <w:t>reg2</w:t>
      </w:r>
      <w:r w:rsidRPr="008C12A9">
        <w:t>&gt;</w:t>
      </w:r>
      <w:r>
        <w:t xml:space="preserve"> or sub </w:t>
      </w:r>
      <w:r w:rsidRPr="008C12A9">
        <w:t>&lt;dst&gt; &lt;reg1&gt; &lt;</w:t>
      </w:r>
      <w:r>
        <w:t>imm</w:t>
      </w:r>
      <w:r w:rsidRPr="008C12A9">
        <w:t>&gt;</w:t>
      </w:r>
    </w:p>
    <w:p w14:paraId="721EC578" w14:textId="5DE0E4EB" w:rsidR="00077FD9" w:rsidRPr="006B7CAB" w:rsidRDefault="00077FD9" w:rsidP="00077FD9">
      <w:pPr>
        <w:pStyle w:val="Heading2"/>
        <w:rPr>
          <w:u w:val="single"/>
        </w:rPr>
      </w:pPr>
      <w:r w:rsidRPr="006B7CAB">
        <w:rPr>
          <w:u w:val="single"/>
        </w:rPr>
        <w:t>Memory Loading:</w:t>
      </w:r>
      <w:r w:rsidR="00E155F0" w:rsidRPr="006B7CAB">
        <w:rPr>
          <w:u w:val="single"/>
        </w:rPr>
        <w:t xml:space="preserve"> load</w:t>
      </w:r>
    </w:p>
    <w:p w14:paraId="6B176517" w14:textId="684E97FB" w:rsidR="002E729C" w:rsidRDefault="00E155F0" w:rsidP="006211D9">
      <w:pPr>
        <w:spacing w:line="360" w:lineRule="auto"/>
      </w:pPr>
      <w:r>
        <w:tab/>
        <w:t xml:space="preserve">In the load instruction, </w:t>
      </w:r>
      <w:r w:rsidR="002E729C">
        <w:t>data is extracted from a specific address in the memory that is specified by immediate or reg2 and the stored into destination register. Bit 0 for register writing, and bit 3 for memory reading is set to 1. If an immediate is used in place for reg 2 bit 1 is also flipped in the opcode and 8 bits are used from bit 12-19 to send the immediate value that is used as the address</w:t>
      </w:r>
      <w:r w:rsidR="00231EDE">
        <w:t>. The</w:t>
      </w:r>
      <w:r w:rsidR="006E4349">
        <w:t xml:space="preserve">re is no need to calculate the offset for the address </w:t>
      </w:r>
      <w:r w:rsidR="00655928">
        <w:t xml:space="preserve">when using an immediate, </w:t>
      </w:r>
      <w:r w:rsidR="006E4349">
        <w:t xml:space="preserve">so you can select the </w:t>
      </w:r>
      <w:r w:rsidR="00655928">
        <w:t xml:space="preserve">location in </w:t>
      </w:r>
      <w:r w:rsidR="006E4349">
        <w:t xml:space="preserve">memory by </w:t>
      </w:r>
      <w:r w:rsidR="00655928">
        <w:t xml:space="preserve">using decimal numbers </w:t>
      </w:r>
      <w:r w:rsidR="006E4349">
        <w:t xml:space="preserve">0-255. </w:t>
      </w:r>
    </w:p>
    <w:p w14:paraId="237F85C4" w14:textId="13971344" w:rsidR="002E729C" w:rsidRPr="00E155F0" w:rsidRDefault="002E729C" w:rsidP="00E155F0">
      <w:r>
        <w:t xml:space="preserve">Format: </w:t>
      </w:r>
      <w:r w:rsidR="00092A59" w:rsidRPr="008C12A9">
        <w:t>load &lt;dst&gt; &lt;</w:t>
      </w:r>
      <w:r w:rsidR="00092A59">
        <w:t>reg2</w:t>
      </w:r>
      <w:r w:rsidR="00092A59" w:rsidRPr="008C12A9">
        <w:t>&gt;</w:t>
      </w:r>
      <w:r w:rsidR="00092A59">
        <w:t xml:space="preserve"> or </w:t>
      </w:r>
      <w:r w:rsidR="00092A59" w:rsidRPr="008C12A9">
        <w:t>load &lt;dst&gt; &lt;imm&gt;</w:t>
      </w:r>
    </w:p>
    <w:p w14:paraId="1B68D7B6" w14:textId="22B166EF" w:rsidR="00077FD9" w:rsidRPr="006B7CAB" w:rsidRDefault="00077FD9" w:rsidP="00077FD9">
      <w:pPr>
        <w:pStyle w:val="Heading2"/>
        <w:rPr>
          <w:u w:val="single"/>
        </w:rPr>
      </w:pPr>
      <w:r w:rsidRPr="006B7CAB">
        <w:rPr>
          <w:u w:val="single"/>
        </w:rPr>
        <w:t>Memory Storing:</w:t>
      </w:r>
      <w:r w:rsidR="00E155F0" w:rsidRPr="006B7CAB">
        <w:rPr>
          <w:u w:val="single"/>
        </w:rPr>
        <w:t xml:space="preserve"> store</w:t>
      </w:r>
    </w:p>
    <w:p w14:paraId="38AC5C85" w14:textId="7E8C2706" w:rsidR="00092A59" w:rsidRPr="008C12A9" w:rsidRDefault="00092A59" w:rsidP="00092A59">
      <w:pPr>
        <w:spacing w:line="360" w:lineRule="auto"/>
        <w:ind w:firstLine="708"/>
      </w:pPr>
      <w:r>
        <w:t>In the store instruction, data is extracted from reg1 and then stored in a specific address in the memory that is specified by immediate or reg2</w:t>
      </w:r>
      <w:r w:rsidR="00B1675F">
        <w:t>. B</w:t>
      </w:r>
      <w:r>
        <w:t xml:space="preserve">it </w:t>
      </w:r>
      <w:r w:rsidR="00B1675F">
        <w:t>4</w:t>
      </w:r>
      <w:r>
        <w:t xml:space="preserve"> for memory reading is set to 1. If an immediate is used in place for reg 2 bit 1 is also flipped in the opcode and 8 bits are used from bit 12-19 to </w:t>
      </w:r>
      <w:r w:rsidR="00B1675F">
        <w:t xml:space="preserve">choose the address where the data will be stored. </w:t>
      </w:r>
      <w:r w:rsidR="00655928">
        <w:t>There is no need to calculate the offset for the address when using an immediate, so you can select the location in memory by using decimal numbers 0-255.</w:t>
      </w:r>
    </w:p>
    <w:p w14:paraId="5AC6E5C0" w14:textId="7EBC12AF" w:rsidR="00077FD9" w:rsidRPr="00077FD9" w:rsidRDefault="00092A59" w:rsidP="00077FD9">
      <w:r>
        <w:t xml:space="preserve">Format: </w:t>
      </w:r>
      <w:r w:rsidRPr="008C12A9">
        <w:t>store &lt;reg1&gt; &lt;imm&gt;</w:t>
      </w:r>
      <w:r>
        <w:t xml:space="preserve"> or </w:t>
      </w:r>
      <w:r w:rsidRPr="008C12A9">
        <w:t>store &lt;reg1&gt; &lt;</w:t>
      </w:r>
      <w:r>
        <w:t>reg2</w:t>
      </w:r>
      <w:r w:rsidRPr="008C12A9">
        <w:t>&gt;</w:t>
      </w:r>
    </w:p>
    <w:p w14:paraId="44B467F2" w14:textId="77777777" w:rsidR="00AF643B" w:rsidRPr="00077FD9" w:rsidRDefault="00AF643B" w:rsidP="00077FD9"/>
    <w:sectPr w:rsidR="00AF643B" w:rsidRPr="00077FD9" w:rsidSect="00855982">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A3F24" w14:textId="77777777" w:rsidR="00FD7BEF" w:rsidRDefault="00FD7BEF" w:rsidP="00855982">
      <w:pPr>
        <w:spacing w:after="0" w:line="240" w:lineRule="auto"/>
      </w:pPr>
      <w:r>
        <w:separator/>
      </w:r>
    </w:p>
  </w:endnote>
  <w:endnote w:type="continuationSeparator" w:id="0">
    <w:p w14:paraId="02B8D658" w14:textId="77777777" w:rsidR="00FD7BEF" w:rsidRDefault="00FD7BEF"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0670DB7D"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7A87B" w14:textId="77777777" w:rsidR="00FD7BEF" w:rsidRDefault="00FD7BEF" w:rsidP="00855982">
      <w:pPr>
        <w:spacing w:after="0" w:line="240" w:lineRule="auto"/>
      </w:pPr>
      <w:r>
        <w:separator/>
      </w:r>
    </w:p>
  </w:footnote>
  <w:footnote w:type="continuationSeparator" w:id="0">
    <w:p w14:paraId="5D76F888" w14:textId="77777777" w:rsidR="00FD7BEF" w:rsidRDefault="00FD7BEF"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521CD"/>
    <w:multiLevelType w:val="multilevel"/>
    <w:tmpl w:val="DC5C4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E6206F"/>
    <w:multiLevelType w:val="hybridMultilevel"/>
    <w:tmpl w:val="36EEC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70206775">
    <w:abstractNumId w:val="16"/>
  </w:num>
  <w:num w:numId="2" w16cid:durableId="8477141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51270289">
    <w:abstractNumId w:val="16"/>
  </w:num>
  <w:num w:numId="4" w16cid:durableId="934171901">
    <w:abstractNumId w:val="16"/>
  </w:num>
  <w:num w:numId="5" w16cid:durableId="2102488353">
    <w:abstractNumId w:val="16"/>
  </w:num>
  <w:num w:numId="6" w16cid:durableId="766583925">
    <w:abstractNumId w:val="16"/>
  </w:num>
  <w:num w:numId="7" w16cid:durableId="608974535">
    <w:abstractNumId w:val="16"/>
  </w:num>
  <w:num w:numId="8" w16cid:durableId="1185241676">
    <w:abstractNumId w:val="16"/>
  </w:num>
  <w:num w:numId="9" w16cid:durableId="1349021711">
    <w:abstractNumId w:val="16"/>
  </w:num>
  <w:num w:numId="10" w16cid:durableId="1958487196">
    <w:abstractNumId w:val="16"/>
  </w:num>
  <w:num w:numId="11" w16cid:durableId="1049645576">
    <w:abstractNumId w:val="16"/>
  </w:num>
  <w:num w:numId="12" w16cid:durableId="1001274201">
    <w:abstractNumId w:val="16"/>
  </w:num>
  <w:num w:numId="13" w16cid:durableId="791945520">
    <w:abstractNumId w:val="12"/>
  </w:num>
  <w:num w:numId="14" w16cid:durableId="906766869">
    <w:abstractNumId w:val="19"/>
  </w:num>
  <w:num w:numId="15" w16cid:durableId="1337077314">
    <w:abstractNumId w:val="13"/>
  </w:num>
  <w:num w:numId="16" w16cid:durableId="716439793">
    <w:abstractNumId w:val="14"/>
  </w:num>
  <w:num w:numId="17" w16cid:durableId="2073846892">
    <w:abstractNumId w:val="9"/>
  </w:num>
  <w:num w:numId="18" w16cid:durableId="136844711">
    <w:abstractNumId w:val="7"/>
  </w:num>
  <w:num w:numId="19" w16cid:durableId="256715460">
    <w:abstractNumId w:val="6"/>
  </w:num>
  <w:num w:numId="20" w16cid:durableId="72895214">
    <w:abstractNumId w:val="5"/>
  </w:num>
  <w:num w:numId="21" w16cid:durableId="1634939927">
    <w:abstractNumId w:val="4"/>
  </w:num>
  <w:num w:numId="22" w16cid:durableId="1096171975">
    <w:abstractNumId w:val="8"/>
  </w:num>
  <w:num w:numId="23" w16cid:durableId="1705401266">
    <w:abstractNumId w:val="3"/>
  </w:num>
  <w:num w:numId="24" w16cid:durableId="330838985">
    <w:abstractNumId w:val="2"/>
  </w:num>
  <w:num w:numId="25" w16cid:durableId="1966040278">
    <w:abstractNumId w:val="1"/>
  </w:num>
  <w:num w:numId="26" w16cid:durableId="485635834">
    <w:abstractNumId w:val="0"/>
  </w:num>
  <w:num w:numId="27" w16cid:durableId="168255686">
    <w:abstractNumId w:val="15"/>
  </w:num>
  <w:num w:numId="28" w16cid:durableId="1924872810">
    <w:abstractNumId w:val="17"/>
  </w:num>
  <w:num w:numId="29" w16cid:durableId="1588151315">
    <w:abstractNumId w:val="18"/>
  </w:num>
  <w:num w:numId="30" w16cid:durableId="1939558161">
    <w:abstractNumId w:val="11"/>
  </w:num>
  <w:num w:numId="31" w16cid:durableId="14580616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D4F04"/>
    <w:rsid w:val="00077FD9"/>
    <w:rsid w:val="00092A59"/>
    <w:rsid w:val="00095A33"/>
    <w:rsid w:val="000D0B86"/>
    <w:rsid w:val="000D4F04"/>
    <w:rsid w:val="000E03F5"/>
    <w:rsid w:val="00184F29"/>
    <w:rsid w:val="001D4362"/>
    <w:rsid w:val="002200A0"/>
    <w:rsid w:val="00231EDE"/>
    <w:rsid w:val="00261296"/>
    <w:rsid w:val="00290631"/>
    <w:rsid w:val="002E729C"/>
    <w:rsid w:val="00312EF4"/>
    <w:rsid w:val="00314276"/>
    <w:rsid w:val="00356A9C"/>
    <w:rsid w:val="00360257"/>
    <w:rsid w:val="0038155D"/>
    <w:rsid w:val="003948D9"/>
    <w:rsid w:val="00395A6A"/>
    <w:rsid w:val="004B7C61"/>
    <w:rsid w:val="004C2522"/>
    <w:rsid w:val="004D356A"/>
    <w:rsid w:val="0051241D"/>
    <w:rsid w:val="005460DA"/>
    <w:rsid w:val="00551A8D"/>
    <w:rsid w:val="00607F5B"/>
    <w:rsid w:val="006211D9"/>
    <w:rsid w:val="00655928"/>
    <w:rsid w:val="006936E7"/>
    <w:rsid w:val="006A5018"/>
    <w:rsid w:val="006B048D"/>
    <w:rsid w:val="006B7CAB"/>
    <w:rsid w:val="006E4349"/>
    <w:rsid w:val="00723557"/>
    <w:rsid w:val="00727757"/>
    <w:rsid w:val="0075746B"/>
    <w:rsid w:val="00774E29"/>
    <w:rsid w:val="007833A7"/>
    <w:rsid w:val="00855982"/>
    <w:rsid w:val="0087138B"/>
    <w:rsid w:val="00896886"/>
    <w:rsid w:val="008C12A9"/>
    <w:rsid w:val="008C250A"/>
    <w:rsid w:val="009931A5"/>
    <w:rsid w:val="009A06B2"/>
    <w:rsid w:val="009B6224"/>
    <w:rsid w:val="009E4927"/>
    <w:rsid w:val="00A05A61"/>
    <w:rsid w:val="00A10484"/>
    <w:rsid w:val="00A61DAF"/>
    <w:rsid w:val="00A74691"/>
    <w:rsid w:val="00A925FF"/>
    <w:rsid w:val="00AB20B1"/>
    <w:rsid w:val="00AE12F6"/>
    <w:rsid w:val="00AE3A5E"/>
    <w:rsid w:val="00AF643B"/>
    <w:rsid w:val="00B01675"/>
    <w:rsid w:val="00B1675F"/>
    <w:rsid w:val="00B73060"/>
    <w:rsid w:val="00C10F96"/>
    <w:rsid w:val="00C55556"/>
    <w:rsid w:val="00CF55B9"/>
    <w:rsid w:val="00D021C3"/>
    <w:rsid w:val="00D7005E"/>
    <w:rsid w:val="00D75009"/>
    <w:rsid w:val="00D77D2E"/>
    <w:rsid w:val="00DB7C41"/>
    <w:rsid w:val="00E155F0"/>
    <w:rsid w:val="00E67255"/>
    <w:rsid w:val="00F132D1"/>
    <w:rsid w:val="00FD262C"/>
    <w:rsid w:val="00FD3E94"/>
    <w:rsid w:val="00FD7BE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9AD8D"/>
  <w15:docId w15:val="{03BE236D-0A98-48F7-8471-0E34C68CA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0D4F04"/>
    <w:pPr>
      <w:ind w:left="720"/>
      <w:contextualSpacing/>
    </w:pPr>
  </w:style>
  <w:style w:type="table" w:styleId="TableGrid">
    <w:name w:val="Table Grid"/>
    <w:basedOn w:val="TableNormal"/>
    <w:uiPriority w:val="39"/>
    <w:rsid w:val="008C1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442812">
      <w:bodyDiv w:val="1"/>
      <w:marLeft w:val="0"/>
      <w:marRight w:val="0"/>
      <w:marTop w:val="0"/>
      <w:marBottom w:val="0"/>
      <w:divBdr>
        <w:top w:val="none" w:sz="0" w:space="0" w:color="auto"/>
        <w:left w:val="none" w:sz="0" w:space="0" w:color="auto"/>
        <w:bottom w:val="none" w:sz="0" w:space="0" w:color="auto"/>
        <w:right w:val="none" w:sz="0" w:space="0" w:color="auto"/>
      </w:divBdr>
    </w:div>
    <w:div w:id="1130123708">
      <w:bodyDiv w:val="1"/>
      <w:marLeft w:val="0"/>
      <w:marRight w:val="0"/>
      <w:marTop w:val="0"/>
      <w:marBottom w:val="0"/>
      <w:divBdr>
        <w:top w:val="none" w:sz="0" w:space="0" w:color="auto"/>
        <w:left w:val="none" w:sz="0" w:space="0" w:color="auto"/>
        <w:bottom w:val="none" w:sz="0" w:space="0" w:color="auto"/>
        <w:right w:val="none" w:sz="0" w:space="0" w:color="auto"/>
      </w:divBdr>
      <w:divsChild>
        <w:div w:id="610286995">
          <w:marLeft w:val="0"/>
          <w:marRight w:val="0"/>
          <w:marTop w:val="0"/>
          <w:marBottom w:val="0"/>
          <w:divBdr>
            <w:top w:val="none" w:sz="0" w:space="0" w:color="auto"/>
            <w:left w:val="none" w:sz="0" w:space="0" w:color="auto"/>
            <w:bottom w:val="none" w:sz="0" w:space="0" w:color="auto"/>
            <w:right w:val="none" w:sz="0" w:space="0" w:color="auto"/>
          </w:divBdr>
          <w:divsChild>
            <w:div w:id="1165365050">
              <w:marLeft w:val="0"/>
              <w:marRight w:val="0"/>
              <w:marTop w:val="0"/>
              <w:marBottom w:val="0"/>
              <w:divBdr>
                <w:top w:val="none" w:sz="0" w:space="0" w:color="auto"/>
                <w:left w:val="none" w:sz="0" w:space="0" w:color="auto"/>
                <w:bottom w:val="none" w:sz="0" w:space="0" w:color="auto"/>
                <w:right w:val="none" w:sz="0" w:space="0" w:color="auto"/>
              </w:divBdr>
              <w:divsChild>
                <w:div w:id="18063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481866">
      <w:bodyDiv w:val="1"/>
      <w:marLeft w:val="0"/>
      <w:marRight w:val="0"/>
      <w:marTop w:val="0"/>
      <w:marBottom w:val="0"/>
      <w:divBdr>
        <w:top w:val="none" w:sz="0" w:space="0" w:color="auto"/>
        <w:left w:val="none" w:sz="0" w:space="0" w:color="auto"/>
        <w:bottom w:val="none" w:sz="0" w:space="0" w:color="auto"/>
        <w:right w:val="none" w:sz="0" w:space="0" w:color="auto"/>
      </w:divBdr>
      <w:divsChild>
        <w:div w:id="668562633">
          <w:marLeft w:val="0"/>
          <w:marRight w:val="0"/>
          <w:marTop w:val="0"/>
          <w:marBottom w:val="0"/>
          <w:divBdr>
            <w:top w:val="none" w:sz="0" w:space="0" w:color="auto"/>
            <w:left w:val="none" w:sz="0" w:space="0" w:color="auto"/>
            <w:bottom w:val="none" w:sz="0" w:space="0" w:color="auto"/>
            <w:right w:val="none" w:sz="0" w:space="0" w:color="auto"/>
          </w:divBdr>
          <w:divsChild>
            <w:div w:id="1541164966">
              <w:marLeft w:val="0"/>
              <w:marRight w:val="0"/>
              <w:marTop w:val="0"/>
              <w:marBottom w:val="0"/>
              <w:divBdr>
                <w:top w:val="none" w:sz="0" w:space="0" w:color="auto"/>
                <w:left w:val="none" w:sz="0" w:space="0" w:color="auto"/>
                <w:bottom w:val="none" w:sz="0" w:space="0" w:color="auto"/>
                <w:right w:val="none" w:sz="0" w:space="0" w:color="auto"/>
              </w:divBdr>
              <w:divsChild>
                <w:div w:id="149869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872519">
      <w:bodyDiv w:val="1"/>
      <w:marLeft w:val="0"/>
      <w:marRight w:val="0"/>
      <w:marTop w:val="0"/>
      <w:marBottom w:val="0"/>
      <w:divBdr>
        <w:top w:val="none" w:sz="0" w:space="0" w:color="auto"/>
        <w:left w:val="none" w:sz="0" w:space="0" w:color="auto"/>
        <w:bottom w:val="none" w:sz="0" w:space="0" w:color="auto"/>
        <w:right w:val="none" w:sz="0" w:space="0" w:color="auto"/>
      </w:divBdr>
      <w:divsChild>
        <w:div w:id="2136832095">
          <w:marLeft w:val="0"/>
          <w:marRight w:val="0"/>
          <w:marTop w:val="0"/>
          <w:marBottom w:val="0"/>
          <w:divBdr>
            <w:top w:val="none" w:sz="0" w:space="0" w:color="auto"/>
            <w:left w:val="none" w:sz="0" w:space="0" w:color="auto"/>
            <w:bottom w:val="none" w:sz="0" w:space="0" w:color="auto"/>
            <w:right w:val="none" w:sz="0" w:space="0" w:color="auto"/>
          </w:divBdr>
          <w:divsChild>
            <w:div w:id="1903976952">
              <w:marLeft w:val="0"/>
              <w:marRight w:val="0"/>
              <w:marTop w:val="0"/>
              <w:marBottom w:val="0"/>
              <w:divBdr>
                <w:top w:val="none" w:sz="0" w:space="0" w:color="auto"/>
                <w:left w:val="none" w:sz="0" w:space="0" w:color="auto"/>
                <w:bottom w:val="none" w:sz="0" w:space="0" w:color="auto"/>
                <w:right w:val="none" w:sz="0" w:space="0" w:color="auto"/>
              </w:divBdr>
              <w:divsChild>
                <w:div w:id="20351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148339">
      <w:bodyDiv w:val="1"/>
      <w:marLeft w:val="0"/>
      <w:marRight w:val="0"/>
      <w:marTop w:val="0"/>
      <w:marBottom w:val="0"/>
      <w:divBdr>
        <w:top w:val="none" w:sz="0" w:space="0" w:color="auto"/>
        <w:left w:val="none" w:sz="0" w:space="0" w:color="auto"/>
        <w:bottom w:val="none" w:sz="0" w:space="0" w:color="auto"/>
        <w:right w:val="none" w:sz="0" w:space="0" w:color="auto"/>
      </w:divBdr>
    </w:div>
    <w:div w:id="2090274035">
      <w:bodyDiv w:val="1"/>
      <w:marLeft w:val="0"/>
      <w:marRight w:val="0"/>
      <w:marTop w:val="0"/>
      <w:marBottom w:val="0"/>
      <w:divBdr>
        <w:top w:val="none" w:sz="0" w:space="0" w:color="auto"/>
        <w:left w:val="none" w:sz="0" w:space="0" w:color="auto"/>
        <w:bottom w:val="none" w:sz="0" w:space="0" w:color="auto"/>
        <w:right w:val="none" w:sz="0" w:space="0" w:color="auto"/>
      </w:divBdr>
    </w:div>
    <w:div w:id="2105299164">
      <w:bodyDiv w:val="1"/>
      <w:marLeft w:val="0"/>
      <w:marRight w:val="0"/>
      <w:marTop w:val="0"/>
      <w:marBottom w:val="0"/>
      <w:divBdr>
        <w:top w:val="none" w:sz="0" w:space="0" w:color="auto"/>
        <w:left w:val="none" w:sz="0" w:space="0" w:color="auto"/>
        <w:bottom w:val="none" w:sz="0" w:space="0" w:color="auto"/>
        <w:right w:val="none" w:sz="0" w:space="0" w:color="auto"/>
      </w:divBdr>
    </w:div>
    <w:div w:id="2134905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2375</TotalTime>
  <Pages>4</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ThePolyPiglet Private</dc:creator>
  <cp:keywords/>
  <dc:description/>
  <cp:lastModifiedBy>Amane Chibana</cp:lastModifiedBy>
  <cp:revision>11</cp:revision>
  <cp:lastPrinted>2023-12-07T07:00:00Z</cp:lastPrinted>
  <dcterms:created xsi:type="dcterms:W3CDTF">2023-12-04T20:29:00Z</dcterms:created>
  <dcterms:modified xsi:type="dcterms:W3CDTF">2023-12-08T03:47:00Z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a73fd474-4f3c-44ed-88fb-5cc4bd2471bf_Enabled">
    <vt:lpwstr>true</vt:lpwstr>
  </property>
  <property fmtid="{D5CDD505-2E9C-101B-9397-08002B2CF9AE}" pid="9" name="MSIP_Label_a73fd474-4f3c-44ed-88fb-5cc4bd2471bf_SetDate">
    <vt:lpwstr>2023-12-04T21:13:11Z</vt:lpwstr>
  </property>
  <property fmtid="{D5CDD505-2E9C-101B-9397-08002B2CF9AE}" pid="10" name="MSIP_Label_a73fd474-4f3c-44ed-88fb-5cc4bd2471bf_Method">
    <vt:lpwstr>Standard</vt:lpwstr>
  </property>
  <property fmtid="{D5CDD505-2E9C-101B-9397-08002B2CF9AE}" pid="11" name="MSIP_Label_a73fd474-4f3c-44ed-88fb-5cc4bd2471bf_Name">
    <vt:lpwstr>defa4170-0d19-0005-0004-bc88714345d2</vt:lpwstr>
  </property>
  <property fmtid="{D5CDD505-2E9C-101B-9397-08002B2CF9AE}" pid="12" name="MSIP_Label_a73fd474-4f3c-44ed-88fb-5cc4bd2471bf_SiteId">
    <vt:lpwstr>8d1a69ec-03b5-4345-ae21-dad112f5fb4f</vt:lpwstr>
  </property>
  <property fmtid="{D5CDD505-2E9C-101B-9397-08002B2CF9AE}" pid="13" name="MSIP_Label_a73fd474-4f3c-44ed-88fb-5cc4bd2471bf_ActionId">
    <vt:lpwstr>f8b67395-0b1b-4542-938f-ad42d44e9cbb</vt:lpwstr>
  </property>
  <property fmtid="{D5CDD505-2E9C-101B-9397-08002B2CF9AE}" pid="14" name="MSIP_Label_a73fd474-4f3c-44ed-88fb-5cc4bd2471bf_ContentBits">
    <vt:lpwstr>0</vt:lpwstr>
  </property>
</Properties>
</file>